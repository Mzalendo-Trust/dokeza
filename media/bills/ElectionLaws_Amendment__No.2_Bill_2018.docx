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peopleDocument.xml" ContentType="application/vnd.openxmlformats-officedocument.wordprocessingml.peop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commentsDocument.xml" ContentType="application/vnd.openxmlformats-officedocument.wordprocessingml.comments+xml"/>
  <Override PartName="/word/commentsIdsDocument.xml" ContentType="application/vnd.openxmlformats-officedocument.wordprocessingml.commentsId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</w:t>
      </w:r>
      <w:commentRangeStart w:id="3"/>
      <w:r>
        <w:rPr>
          <w:rFonts w:ascii="Times New Roman"/>
          <w:sz w:val="20"/>
        </w:rPr>
        <w:t xml:space="preserve">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</w:t>
      </w:r>
      <w:commentRangeEnd w:id="3"/>
      <w:r>
        <w:commentReference w:id="3"/>
      </w:r>
      <w:r>
        <w:rPr>
          <w:rFonts w:ascii="Times New Roman"/>
          <w:sz w:val="20"/>
        </w:rPr>
        <w:t xml:space="preserve">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</w:r>
      <w:commentRangeStart w:id="4"/>
      <w:commentRangeStart w:id="5"/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  <w:commentRangeEnd w:id="4"/>
      <w:commentRangeEnd w:id="5"/>
      <w:r>
        <w:commentReference w:id="4"/>
        <w:commentReference w:id="5"/>
      </w:r>
      <w:r/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okeza" w:date="2020-09-07T11:10:43Z" oodata="teamlab_data:0;20;2020-09-07T08:10:4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comment is tooo long.</w:t>
      </w:r>
    </w:p>
  </w:comment>
  <w:comment w:id="5" w:author="Dokeza" w:date="2020-09-07T11:11:07Z" oodata="teamlab_data:0;20;2020-09-07T08:11:07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thought so too.</w:t>
      </w:r>
    </w:p>
  </w:comment>
  <w:comment w:id="3" w:author="Dokeza" w:date="2020-09-05T17:13:10Z" oodata="teamlab_data:0;20;2020-09-05T14:13:10Z;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Quick and fast.</w:t>
      </w:r>
    </w:p>
  </w:comment>
  <w:comment w:id="2" w:author="Dokeza" w:date="2020-09-04T15:55:39Z" oodata="teamlab_data:0;20;2020-09-04T12:55:39Z;" w:initials="D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70147CA"/>
  <w16cid:commentId w16cid:paraId="00000002" w16cid:durableId="4593BD38"/>
  <w16cid:commentId w16cid:paraId="00000003" w16cid:durableId="73D9E080"/>
  <w16cid:commentId w16cid:paraId="00000004" w16cid:durableId="7F60CBFC"/>
  <w16cid:commentId w16cid:paraId="00000005" w16cid:durableId="22F5EE7B"/>
  <w16cid:commentId w16cid:paraId="00000006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nlyoffice.com/commentsExtendedDocument" Target="commentsExtendedDocument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nlyoffice.com/commentsDocument" Target="commentsDocument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5" Type="http://schemas.onlyoffice.com/peopleDocument" Target="peopleDocument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nlyoffice.com/commentsIdsDocument" Target="commentsIdsDocument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CFFAA-36EE-48C4-A64D-3AFE7BE56060}"/>
</file>

<file path=customXml/itemProps2.xml><?xml version="1.0" encoding="utf-8"?>
<ds:datastoreItem xmlns:ds="http://schemas.openxmlformats.org/officeDocument/2006/customXml" ds:itemID="{0B4AA7E5-6310-49BA-BAD6-ED82B5F0FBAA}"/>
</file>

<file path=customXml/itemProps3.xml><?xml version="1.0" encoding="utf-8"?>
<ds:datastoreItem xmlns:ds="http://schemas.openxmlformats.org/officeDocument/2006/customXml" ds:itemID="{B88D893C-7221-4FF8-8368-6E2A24AE7753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6</cp:revision>
  <dcterms:created xsi:type="dcterms:W3CDTF">2018-12-05T13:04:00Z</dcterms:created>
  <dcterms:modified xsi:type="dcterms:W3CDTF">2020-09-07T08:10:44Z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